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6146" w:rsidRDefault="00DE6146">
      <w:pPr>
        <w:rPr>
          <w:sz w:val="40"/>
          <w:szCs w:val="40"/>
        </w:rPr>
      </w:pPr>
      <w:r w:rsidRPr="00CA518C">
        <w:rPr>
          <w:sz w:val="40"/>
          <w:szCs w:val="40"/>
        </w:rPr>
        <w:t>ERRATA:</w:t>
      </w:r>
    </w:p>
    <w:p w:rsidR="00DE6146" w:rsidRDefault="00DE61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1.)  In general, we greatly made attempts to improve our documentation and code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suggested by the graders notes. Unfortunately, because of the limited time between 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     when we received the comments and when our lab was due, we had difficulty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  <w:t xml:space="preserve">      updating every change for all of our submitted documentation. This includes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specifically, but is not limited to:</w:t>
      </w:r>
    </w:p>
    <w:p w:rsidR="00DE6146" w:rsidRDefault="00DE61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-Making large structural code changes on lab2 and lab3 unless it was necessary for    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 correct program run.</w:t>
      </w:r>
    </w:p>
    <w:p w:rsidR="00DE6146" w:rsidRDefault="00DE61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- Between Lab 3 and Lab 4 our testing structure changed based on suggestions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from graders. However, because of time constraints, we were not able to update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previous test cases from Lab3. Both are listed together in 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Assembler_TestCases.txt.</w:t>
      </w:r>
    </w:p>
    <w:p w:rsidR="00DE6146" w:rsidRPr="00CA518C" w:rsidRDefault="00DE61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2.)     We ran into some problems retesting our Lab 2-Simulator. All testing results for  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Lab4 were run through the Carmen provided simulator.</w:t>
      </w:r>
    </w:p>
    <w:p w:rsidR="00DE6146" w:rsidRDefault="00DE6146"/>
    <w:sectPr w:rsidR="00DE6146" w:rsidSect="009304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5B6F8D"/>
    <w:multiLevelType w:val="hybridMultilevel"/>
    <w:tmpl w:val="6D3C0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doNotHyphenateCaps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A518C"/>
    <w:rsid w:val="00034787"/>
    <w:rsid w:val="000A7282"/>
    <w:rsid w:val="00215AFF"/>
    <w:rsid w:val="00260E86"/>
    <w:rsid w:val="004A331F"/>
    <w:rsid w:val="007A24EF"/>
    <w:rsid w:val="008422D1"/>
    <w:rsid w:val="009304F5"/>
    <w:rsid w:val="009921B3"/>
    <w:rsid w:val="009A647C"/>
    <w:rsid w:val="00BE123B"/>
    <w:rsid w:val="00C5715B"/>
    <w:rsid w:val="00CA518C"/>
    <w:rsid w:val="00DE6146"/>
    <w:rsid w:val="00EA7F3C"/>
    <w:rsid w:val="00EF48C7"/>
    <w:rsid w:val="00FA47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04F5"/>
    <w:pPr>
      <w:spacing w:after="200" w:line="276" w:lineRule="auto"/>
    </w:pPr>
    <w:rPr>
      <w:rFonts w:cs="Calibri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260E86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</TotalTime>
  <Pages>1</Pages>
  <Words>150</Words>
  <Characters>860</Characters>
  <Application>Microsoft Office Outlook</Application>
  <DocSecurity>0</DocSecurity>
  <Lines>0</Lines>
  <Paragraphs>0</Paragraphs>
  <ScaleCrop>false</ScaleCrop>
  <Company>Department of Computer Science and Engineering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boyerpe</dc:creator>
  <cp:keywords/>
  <dc:description/>
  <cp:lastModifiedBy>Derek</cp:lastModifiedBy>
  <cp:revision>5</cp:revision>
  <dcterms:created xsi:type="dcterms:W3CDTF">2010-03-12T02:02:00Z</dcterms:created>
  <dcterms:modified xsi:type="dcterms:W3CDTF">2010-03-12T04:23:00Z</dcterms:modified>
</cp:coreProperties>
</file>